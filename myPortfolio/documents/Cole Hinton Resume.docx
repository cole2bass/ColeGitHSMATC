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02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2430"/>
        <w:gridCol w:w="1080"/>
        <w:gridCol w:w="3510"/>
        <w:gridCol w:w="270"/>
        <w:gridCol w:w="3312"/>
      </w:tblGrid>
      <w:tr w:rsidR="00971E9D" w:rsidRPr="006A2C71" w14:paraId="3595D46F" w14:textId="77777777" w:rsidTr="00763820">
        <w:trPr>
          <w:trHeight w:hRule="exact" w:val="743"/>
        </w:trPr>
        <w:tc>
          <w:tcPr>
            <w:tcW w:w="10602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9FC002" w14:textId="77777777" w:rsidR="00971E9D" w:rsidRPr="006A2C71" w:rsidRDefault="0076011C" w:rsidP="00DC1DD9">
            <w:pPr>
              <w:pStyle w:val="YourName"/>
              <w:spacing w:before="0" w:after="0"/>
              <w:rPr>
                <w:rFonts w:ascii="Century Gothic" w:hAnsi="Century Gothic"/>
              </w:rPr>
            </w:pPr>
            <w:r w:rsidRPr="006A2C71">
              <w:rPr>
                <w:rFonts w:ascii="Century Gothic" w:hAnsi="Century Gothic"/>
              </w:rPr>
              <w:t>Cole Hinton</w:t>
            </w:r>
          </w:p>
        </w:tc>
      </w:tr>
      <w:tr w:rsidR="00DC1DD9" w:rsidRPr="006A2C71" w14:paraId="359B335D" w14:textId="77777777" w:rsidTr="00763820">
        <w:trPr>
          <w:trHeight w:hRule="exact" w:val="723"/>
        </w:trPr>
        <w:tc>
          <w:tcPr>
            <w:tcW w:w="10602" w:type="dxa"/>
            <w:gridSpan w:val="5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05E882F" w14:textId="029E0351" w:rsidR="00DC1DD9" w:rsidRPr="006A2C71" w:rsidRDefault="001E44B4" w:rsidP="00A06E53">
            <w:pPr>
              <w:pStyle w:val="YourName"/>
              <w:spacing w:before="0"/>
              <w:rPr>
                <w:rFonts w:ascii="Century Gothic" w:hAnsi="Century Gothic"/>
                <w:b w:val="0"/>
                <w:sz w:val="22"/>
                <w:szCs w:val="22"/>
              </w:rPr>
            </w:pPr>
            <w:r w:rsidRPr="006A2C71">
              <w:rPr>
                <w:rFonts w:ascii="Century Gothic" w:hAnsi="Century Gothic"/>
                <w:b w:val="0"/>
                <w:sz w:val="22"/>
                <w:szCs w:val="22"/>
              </w:rPr>
              <w:t>cole2bass@gmail.com</w:t>
            </w:r>
            <w:r w:rsidR="009471A2">
              <w:rPr>
                <w:rFonts w:ascii="Century Gothic" w:hAnsi="Century Gothic"/>
                <w:b w:val="0"/>
                <w:sz w:val="22"/>
                <w:szCs w:val="22"/>
              </w:rPr>
              <w:t xml:space="preserve"> </w:t>
            </w:r>
            <w:r w:rsidRPr="006A2C71">
              <w:rPr>
                <w:rFonts w:ascii="Century Gothic" w:hAnsi="Century Gothic"/>
                <w:b w:val="0"/>
                <w:sz w:val="22"/>
                <w:szCs w:val="22"/>
              </w:rPr>
              <w:sym w:font="Symbol" w:char="F0B7"/>
            </w:r>
            <w:r w:rsidRPr="006A2C71">
              <w:rPr>
                <w:rFonts w:ascii="Century Gothic" w:hAnsi="Century Gothic"/>
                <w:b w:val="0"/>
                <w:sz w:val="22"/>
                <w:szCs w:val="22"/>
              </w:rPr>
              <w:t xml:space="preserve"> </w:t>
            </w:r>
            <w:bookmarkStart w:id="0" w:name="_GoBack"/>
            <w:r w:rsidRPr="006A2C71">
              <w:rPr>
                <w:rFonts w:ascii="Century Gothic" w:hAnsi="Century Gothic"/>
                <w:b w:val="0"/>
                <w:sz w:val="22"/>
                <w:szCs w:val="22"/>
              </w:rPr>
              <w:t>linkedin.com/in/colehinton</w:t>
            </w:r>
            <w:r w:rsidR="00A06E53">
              <w:rPr>
                <w:rFonts w:ascii="Century Gothic" w:hAnsi="Century Gothic"/>
                <w:b w:val="0"/>
                <w:sz w:val="22"/>
                <w:szCs w:val="22"/>
              </w:rPr>
              <w:t xml:space="preserve"> </w:t>
            </w:r>
            <w:bookmarkEnd w:id="0"/>
            <w:r w:rsidR="00A06E53" w:rsidRPr="006A2C71">
              <w:rPr>
                <w:rFonts w:ascii="Century Gothic" w:hAnsi="Century Gothic"/>
                <w:b w:val="0"/>
                <w:sz w:val="22"/>
                <w:szCs w:val="22"/>
              </w:rPr>
              <w:sym w:font="Symbol" w:char="F0B7"/>
            </w:r>
            <w:r w:rsidR="00A06E53">
              <w:rPr>
                <w:rFonts w:ascii="Century Gothic" w:hAnsi="Century Gothic"/>
                <w:b w:val="0"/>
                <w:sz w:val="22"/>
                <w:szCs w:val="22"/>
              </w:rPr>
              <w:t xml:space="preserve"> </w:t>
            </w:r>
            <w:r w:rsidR="00A06E53" w:rsidRPr="006A2C71">
              <w:rPr>
                <w:rFonts w:ascii="Century Gothic" w:hAnsi="Century Gothic"/>
                <w:b w:val="0"/>
                <w:sz w:val="22"/>
                <w:szCs w:val="22"/>
              </w:rPr>
              <w:t>801-768-4661</w:t>
            </w:r>
          </w:p>
        </w:tc>
      </w:tr>
      <w:tr w:rsidR="00CB4EE3" w:rsidRPr="006A2C71" w14:paraId="2557A5E3" w14:textId="77777777" w:rsidTr="00763820">
        <w:tc>
          <w:tcPr>
            <w:tcW w:w="10602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1E0E4AC8" w14:textId="77777777" w:rsidR="00CB4EE3" w:rsidRPr="004B768B" w:rsidRDefault="00C35CC8" w:rsidP="004B768B">
            <w:pPr>
              <w:pStyle w:val="Heading1"/>
              <w:spacing w:before="80" w:after="120"/>
              <w:rPr>
                <w:rFonts w:ascii="Century Gothic" w:hAnsi="Century Gothic"/>
                <w:sz w:val="28"/>
                <w:szCs w:val="28"/>
              </w:rPr>
            </w:pPr>
            <w:r w:rsidRPr="004B768B">
              <w:rPr>
                <w:rFonts w:ascii="Century Gothic" w:hAnsi="Century Gothic"/>
                <w:sz w:val="28"/>
                <w:szCs w:val="28"/>
              </w:rPr>
              <w:t>Qualifications</w:t>
            </w:r>
          </w:p>
        </w:tc>
      </w:tr>
      <w:tr w:rsidR="00CB4EE3" w:rsidRPr="006A2C71" w14:paraId="7CE265B7" w14:textId="77777777" w:rsidTr="000D7F0C">
        <w:trPr>
          <w:trHeight w:val="2427"/>
        </w:trPr>
        <w:tc>
          <w:tcPr>
            <w:tcW w:w="10602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42AF59D9" w14:textId="1851B3C1" w:rsidR="000D7F0C" w:rsidRDefault="00250D90" w:rsidP="000D7F0C">
            <w:pPr>
              <w:pStyle w:val="BulletedList"/>
              <w:tabs>
                <w:tab w:val="clear" w:pos="720"/>
                <w:tab w:val="num" w:pos="342"/>
              </w:tabs>
              <w:spacing w:before="120"/>
              <w:ind w:hanging="734"/>
              <w:rPr>
                <w:rFonts w:ascii="Century Gothic" w:hAnsi="Century Gothic" w:cs="Tahoma"/>
                <w:szCs w:val="22"/>
              </w:rPr>
            </w:pPr>
            <w:r w:rsidRPr="006A2C71">
              <w:rPr>
                <w:rFonts w:ascii="Century Gothic" w:hAnsi="Century Gothic" w:cs="Tahoma"/>
                <w:szCs w:val="22"/>
              </w:rPr>
              <w:t>Java</w:t>
            </w:r>
            <w:r>
              <w:rPr>
                <w:rFonts w:ascii="Century Gothic" w:hAnsi="Century Gothic" w:cs="Tahoma"/>
                <w:szCs w:val="22"/>
              </w:rPr>
              <w:t xml:space="preserve">, Scala, and </w:t>
            </w:r>
            <w:r w:rsidR="00932AA7">
              <w:rPr>
                <w:rFonts w:ascii="Century Gothic" w:hAnsi="Century Gothic" w:cs="Tahoma"/>
                <w:szCs w:val="22"/>
              </w:rPr>
              <w:t>JavaScript</w:t>
            </w:r>
            <w:r w:rsidRPr="006A2C71">
              <w:rPr>
                <w:rFonts w:ascii="Century Gothic" w:hAnsi="Century Gothic" w:cs="Tahoma"/>
                <w:szCs w:val="22"/>
              </w:rPr>
              <w:t xml:space="preserve"> </w:t>
            </w:r>
            <w:r w:rsidR="00D17CAB">
              <w:rPr>
                <w:rFonts w:ascii="Century Gothic" w:hAnsi="Century Gothic" w:cs="Tahoma"/>
                <w:szCs w:val="22"/>
              </w:rPr>
              <w:t>p</w:t>
            </w:r>
            <w:r w:rsidRPr="006A2C71">
              <w:rPr>
                <w:rFonts w:ascii="Century Gothic" w:hAnsi="Century Gothic" w:cs="Tahoma"/>
                <w:szCs w:val="22"/>
              </w:rPr>
              <w:t xml:space="preserve">rogramming </w:t>
            </w:r>
            <w:r w:rsidR="00D17CAB">
              <w:rPr>
                <w:rFonts w:ascii="Century Gothic" w:hAnsi="Century Gothic" w:cs="Tahoma"/>
                <w:szCs w:val="22"/>
              </w:rPr>
              <w:t>k</w:t>
            </w:r>
            <w:r w:rsidRPr="006A2C71">
              <w:rPr>
                <w:rFonts w:ascii="Century Gothic" w:hAnsi="Century Gothic" w:cs="Tahoma"/>
                <w:szCs w:val="22"/>
              </w:rPr>
              <w:t xml:space="preserve">nowledge </w:t>
            </w:r>
          </w:p>
          <w:p w14:paraId="74509280" w14:textId="4340527F" w:rsidR="000D7F0C" w:rsidRPr="000D7F0C" w:rsidRDefault="000D7F0C" w:rsidP="000D7F0C">
            <w:pPr>
              <w:pStyle w:val="BulletedList"/>
              <w:tabs>
                <w:tab w:val="clear" w:pos="720"/>
                <w:tab w:val="num" w:pos="342"/>
              </w:tabs>
              <w:ind w:hanging="734"/>
              <w:rPr>
                <w:rFonts w:ascii="Century Gothic" w:hAnsi="Century Gothic" w:cs="Tahoma"/>
                <w:szCs w:val="22"/>
              </w:rPr>
            </w:pPr>
            <w:r>
              <w:rPr>
                <w:rFonts w:ascii="Century Gothic" w:hAnsi="Century Gothic" w:cs="Tahoma"/>
                <w:szCs w:val="22"/>
              </w:rPr>
              <w:t>22 months of</w:t>
            </w:r>
            <w:r w:rsidR="00EE5BB6">
              <w:rPr>
                <w:rFonts w:ascii="Century Gothic" w:hAnsi="Century Gothic" w:cs="Tahoma"/>
                <w:szCs w:val="22"/>
              </w:rPr>
              <w:t xml:space="preserve"> experience in Software </w:t>
            </w:r>
            <w:r>
              <w:rPr>
                <w:rFonts w:ascii="Century Gothic" w:hAnsi="Century Gothic" w:cs="Tahoma"/>
                <w:szCs w:val="22"/>
              </w:rPr>
              <w:t>Quality Assurance</w:t>
            </w:r>
          </w:p>
          <w:p w14:paraId="2E83B707" w14:textId="7ED927DF" w:rsidR="001A1905" w:rsidRPr="006A2C71" w:rsidRDefault="001A1905" w:rsidP="00250D90">
            <w:pPr>
              <w:pStyle w:val="BulletedList"/>
              <w:tabs>
                <w:tab w:val="clear" w:pos="720"/>
                <w:tab w:val="num" w:pos="342"/>
              </w:tabs>
              <w:ind w:hanging="734"/>
              <w:rPr>
                <w:rFonts w:ascii="Century Gothic" w:hAnsi="Century Gothic" w:cs="Tahoma"/>
                <w:szCs w:val="22"/>
              </w:rPr>
            </w:pPr>
            <w:r w:rsidRPr="006A2C71">
              <w:rPr>
                <w:rFonts w:ascii="Century Gothic" w:hAnsi="Century Gothic" w:cs="Tahoma"/>
                <w:szCs w:val="22"/>
              </w:rPr>
              <w:t>Advanced training and certification in configuring comput</w:t>
            </w:r>
            <w:r w:rsidR="00D17CAB">
              <w:rPr>
                <w:rFonts w:ascii="Century Gothic" w:hAnsi="Century Gothic" w:cs="Tahoma"/>
                <w:szCs w:val="22"/>
              </w:rPr>
              <w:t>er systems and network hardware</w:t>
            </w:r>
          </w:p>
          <w:p w14:paraId="0E115EEA" w14:textId="77777777" w:rsidR="001A1905" w:rsidRPr="006A2C71" w:rsidRDefault="001A1905" w:rsidP="0041497E">
            <w:pPr>
              <w:pStyle w:val="BulletedList"/>
              <w:tabs>
                <w:tab w:val="clear" w:pos="720"/>
                <w:tab w:val="num" w:pos="342"/>
              </w:tabs>
              <w:ind w:hanging="738"/>
              <w:rPr>
                <w:rFonts w:ascii="Century Gothic" w:hAnsi="Century Gothic" w:cs="Tahoma"/>
                <w:szCs w:val="22"/>
              </w:rPr>
            </w:pPr>
            <w:r w:rsidRPr="006A2C71">
              <w:rPr>
                <w:rFonts w:ascii="Century Gothic" w:hAnsi="Century Gothic" w:cs="Tahoma"/>
                <w:szCs w:val="22"/>
              </w:rPr>
              <w:t>Advanced technical proficiency</w:t>
            </w:r>
          </w:p>
          <w:p w14:paraId="4B72E28A" w14:textId="77777777" w:rsidR="001A1905" w:rsidRPr="006A2C71" w:rsidRDefault="001A1905" w:rsidP="0041497E">
            <w:pPr>
              <w:pStyle w:val="BulletedList"/>
              <w:tabs>
                <w:tab w:val="clear" w:pos="720"/>
                <w:tab w:val="num" w:pos="342"/>
              </w:tabs>
              <w:ind w:hanging="738"/>
              <w:rPr>
                <w:rFonts w:ascii="Century Gothic" w:hAnsi="Century Gothic" w:cs="Tahoma"/>
                <w:szCs w:val="22"/>
              </w:rPr>
            </w:pPr>
            <w:r w:rsidRPr="006A2C71">
              <w:rPr>
                <w:rFonts w:ascii="Century Gothic" w:hAnsi="Century Gothic" w:cs="Tahoma"/>
                <w:szCs w:val="22"/>
              </w:rPr>
              <w:t>Expert analytical and problem solving skills</w:t>
            </w:r>
          </w:p>
          <w:p w14:paraId="1169B66E" w14:textId="77777777" w:rsidR="00CF0FC2" w:rsidRPr="006A2C71" w:rsidRDefault="001A1905" w:rsidP="0041497E">
            <w:pPr>
              <w:pStyle w:val="BulletedList"/>
              <w:tabs>
                <w:tab w:val="clear" w:pos="720"/>
                <w:tab w:val="num" w:pos="342"/>
              </w:tabs>
              <w:ind w:hanging="738"/>
              <w:rPr>
                <w:rFonts w:ascii="Century Gothic" w:hAnsi="Century Gothic" w:cs="Tahoma"/>
                <w:szCs w:val="22"/>
              </w:rPr>
            </w:pPr>
            <w:r w:rsidRPr="006A2C71">
              <w:rPr>
                <w:rFonts w:ascii="Century Gothic" w:hAnsi="Century Gothic" w:cs="Tahoma"/>
                <w:szCs w:val="22"/>
              </w:rPr>
              <w:t>Technical support mastery of all operating systems including Windows, MAC OS, and Linux</w:t>
            </w:r>
          </w:p>
          <w:p w14:paraId="1F885BD3" w14:textId="77777777" w:rsidR="00CF0FC2" w:rsidRPr="006A2C71" w:rsidRDefault="000B0B00" w:rsidP="0041497E">
            <w:pPr>
              <w:pStyle w:val="BulletedList"/>
              <w:tabs>
                <w:tab w:val="clear" w:pos="720"/>
                <w:tab w:val="num" w:pos="342"/>
              </w:tabs>
              <w:ind w:hanging="738"/>
              <w:rPr>
                <w:rFonts w:ascii="Century Gothic" w:hAnsi="Century Gothic" w:cs="Tahoma"/>
                <w:szCs w:val="22"/>
              </w:rPr>
            </w:pPr>
            <w:r w:rsidRPr="006A2C71">
              <w:rPr>
                <w:rFonts w:ascii="Century Gothic" w:hAnsi="Century Gothic" w:cs="Tahoma"/>
                <w:szCs w:val="22"/>
              </w:rPr>
              <w:t xml:space="preserve">Microsoft Office </w:t>
            </w:r>
            <w:r w:rsidR="001A1905" w:rsidRPr="006A2C71">
              <w:rPr>
                <w:rFonts w:ascii="Century Gothic" w:hAnsi="Century Gothic" w:cs="Tahoma"/>
                <w:szCs w:val="22"/>
              </w:rPr>
              <w:t>2007/2010/2013</w:t>
            </w:r>
          </w:p>
          <w:p w14:paraId="646474D1" w14:textId="1B064BB8" w:rsidR="00CF0FC2" w:rsidRPr="00250D90" w:rsidRDefault="001A1905" w:rsidP="00250D90">
            <w:pPr>
              <w:pStyle w:val="BulletedList"/>
              <w:tabs>
                <w:tab w:val="clear" w:pos="720"/>
                <w:tab w:val="num" w:pos="342"/>
              </w:tabs>
              <w:ind w:hanging="738"/>
              <w:rPr>
                <w:rFonts w:ascii="Century Gothic" w:hAnsi="Century Gothic" w:cs="Tahoma"/>
                <w:szCs w:val="22"/>
              </w:rPr>
            </w:pPr>
            <w:r w:rsidRPr="006A2C71">
              <w:rPr>
                <w:rFonts w:ascii="Century Gothic" w:hAnsi="Century Gothic" w:cs="Tahoma"/>
                <w:szCs w:val="22"/>
                <w:shd w:val="clear" w:color="auto" w:fill="FFFFFF"/>
              </w:rPr>
              <w:t xml:space="preserve">Advanced </w:t>
            </w:r>
            <w:r w:rsidR="0081131D" w:rsidRPr="006A2C71">
              <w:rPr>
                <w:rFonts w:ascii="Century Gothic" w:hAnsi="Century Gothic" w:cs="Tahoma"/>
                <w:szCs w:val="22"/>
                <w:shd w:val="clear" w:color="auto" w:fill="FFFFFF"/>
              </w:rPr>
              <w:t>C</w:t>
            </w:r>
            <w:r w:rsidR="00950DEB" w:rsidRPr="006A2C71">
              <w:rPr>
                <w:rFonts w:ascii="Century Gothic" w:hAnsi="Century Gothic" w:cs="Tahoma"/>
                <w:szCs w:val="22"/>
                <w:shd w:val="clear" w:color="auto" w:fill="FFFFFF"/>
              </w:rPr>
              <w:t xml:space="preserve">omputer </w:t>
            </w:r>
            <w:r w:rsidR="0081131D" w:rsidRPr="006A2C71">
              <w:rPr>
                <w:rFonts w:ascii="Century Gothic" w:hAnsi="Century Gothic" w:cs="Tahoma"/>
                <w:szCs w:val="22"/>
                <w:shd w:val="clear" w:color="auto" w:fill="FFFFFF"/>
              </w:rPr>
              <w:t>M</w:t>
            </w:r>
            <w:r w:rsidR="00950DEB" w:rsidRPr="006A2C71">
              <w:rPr>
                <w:rFonts w:ascii="Century Gothic" w:hAnsi="Century Gothic" w:cs="Tahoma"/>
                <w:szCs w:val="22"/>
                <w:shd w:val="clear" w:color="auto" w:fill="FFFFFF"/>
              </w:rPr>
              <w:t xml:space="preserve">aintenance and </w:t>
            </w:r>
            <w:r w:rsidR="0081131D" w:rsidRPr="006A2C71">
              <w:rPr>
                <w:rFonts w:ascii="Century Gothic" w:hAnsi="Century Gothic" w:cs="Tahoma"/>
                <w:szCs w:val="22"/>
                <w:shd w:val="clear" w:color="auto" w:fill="FFFFFF"/>
              </w:rPr>
              <w:t>R</w:t>
            </w:r>
            <w:r w:rsidR="00950DEB" w:rsidRPr="006A2C71">
              <w:rPr>
                <w:rFonts w:ascii="Century Gothic" w:hAnsi="Century Gothic" w:cs="Tahoma"/>
                <w:szCs w:val="22"/>
                <w:shd w:val="clear" w:color="auto" w:fill="FFFFFF"/>
              </w:rPr>
              <w:t>epair</w:t>
            </w:r>
          </w:p>
        </w:tc>
      </w:tr>
      <w:tr w:rsidR="00CB4EE3" w:rsidRPr="006A2C71" w14:paraId="063C13CF" w14:textId="77777777" w:rsidTr="00763820">
        <w:tc>
          <w:tcPr>
            <w:tcW w:w="10602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14651DFC" w14:textId="7AB86889" w:rsidR="00CB4EE3" w:rsidRPr="004B768B" w:rsidRDefault="009D3605" w:rsidP="004B768B">
            <w:pPr>
              <w:pStyle w:val="Heading1"/>
              <w:spacing w:before="80" w:after="120"/>
              <w:rPr>
                <w:rFonts w:ascii="Century Gothic" w:hAnsi="Century Gothic"/>
                <w:sz w:val="28"/>
                <w:szCs w:val="28"/>
              </w:rPr>
            </w:pPr>
            <w:r w:rsidRPr="004B768B">
              <w:rPr>
                <w:rFonts w:ascii="Century Gothic" w:hAnsi="Century Gothic"/>
                <w:sz w:val="28"/>
                <w:szCs w:val="28"/>
              </w:rPr>
              <w:t>Employment</w:t>
            </w:r>
            <w:r w:rsidR="00807625" w:rsidRPr="004B768B">
              <w:rPr>
                <w:rFonts w:ascii="Century Gothic" w:hAnsi="Century Gothic"/>
                <w:sz w:val="28"/>
                <w:szCs w:val="28"/>
              </w:rPr>
              <w:t xml:space="preserve"> History</w:t>
            </w:r>
          </w:p>
        </w:tc>
      </w:tr>
      <w:tr w:rsidR="00807625" w:rsidRPr="006A2C71" w14:paraId="239F3D77" w14:textId="77777777" w:rsidTr="00763820">
        <w:trPr>
          <w:trHeight w:val="519"/>
        </w:trPr>
        <w:tc>
          <w:tcPr>
            <w:tcW w:w="3510" w:type="dxa"/>
            <w:gridSpan w:val="2"/>
            <w:tcBorders>
              <w:top w:val="single" w:sz="12" w:space="0" w:color="auto"/>
            </w:tcBorders>
          </w:tcPr>
          <w:p w14:paraId="177FAC33" w14:textId="4DB2AF0E" w:rsidR="00807625" w:rsidRPr="006A2C71" w:rsidRDefault="00807625" w:rsidP="009B5FC9">
            <w:pPr>
              <w:pStyle w:val="BodyText1"/>
              <w:spacing w:before="120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 xml:space="preserve">Sept </w:t>
            </w:r>
            <w:r w:rsidR="00D17CAB">
              <w:rPr>
                <w:rFonts w:ascii="Century Gothic" w:hAnsi="Century Gothic"/>
                <w:szCs w:val="22"/>
              </w:rPr>
              <w:t>2014</w:t>
            </w:r>
            <w:r>
              <w:rPr>
                <w:rFonts w:ascii="Century Gothic" w:hAnsi="Century Gothic"/>
                <w:szCs w:val="22"/>
              </w:rPr>
              <w:t>-</w:t>
            </w:r>
            <w:r w:rsidR="009B5FC9">
              <w:rPr>
                <w:rFonts w:ascii="Century Gothic" w:hAnsi="Century Gothic"/>
                <w:szCs w:val="22"/>
              </w:rPr>
              <w:t>July 2016</w:t>
            </w:r>
          </w:p>
        </w:tc>
        <w:tc>
          <w:tcPr>
            <w:tcW w:w="3510" w:type="dxa"/>
            <w:tcBorders>
              <w:top w:val="single" w:sz="12" w:space="0" w:color="auto"/>
            </w:tcBorders>
          </w:tcPr>
          <w:p w14:paraId="17FDDE6C" w14:textId="38C8199C" w:rsidR="00807625" w:rsidRPr="00932AA7" w:rsidRDefault="009B5FC9" w:rsidP="00BC0952">
            <w:pPr>
              <w:pStyle w:val="BodyText"/>
              <w:spacing w:before="120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QA Engineer at</w:t>
            </w:r>
            <w:r w:rsidR="008F1BCB" w:rsidRPr="00932AA7">
              <w:rPr>
                <w:rFonts w:ascii="Century Gothic" w:hAnsi="Century Gothic"/>
                <w:b/>
              </w:rPr>
              <w:t xml:space="preserve"> </w:t>
            </w:r>
            <w:r w:rsidR="00807625" w:rsidRPr="00932AA7">
              <w:rPr>
                <w:rFonts w:ascii="Century Gothic" w:hAnsi="Century Gothic"/>
                <w:b/>
              </w:rPr>
              <w:t>LDSTech</w:t>
            </w:r>
          </w:p>
        </w:tc>
        <w:tc>
          <w:tcPr>
            <w:tcW w:w="3582" w:type="dxa"/>
            <w:gridSpan w:val="2"/>
            <w:tcBorders>
              <w:top w:val="single" w:sz="12" w:space="0" w:color="auto"/>
            </w:tcBorders>
          </w:tcPr>
          <w:p w14:paraId="014A8A10" w14:textId="0E20481A" w:rsidR="00807625" w:rsidRPr="006A2C71" w:rsidRDefault="00763820" w:rsidP="00763820">
            <w:pPr>
              <w:pStyle w:val="BodyText3"/>
              <w:spacing w:before="120"/>
              <w:jc w:val="center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 xml:space="preserve">                            </w:t>
            </w:r>
            <w:r w:rsidR="00807625">
              <w:rPr>
                <w:rFonts w:ascii="Century Gothic" w:hAnsi="Century Gothic"/>
                <w:szCs w:val="22"/>
              </w:rPr>
              <w:t>Riverton, Utah</w:t>
            </w:r>
          </w:p>
        </w:tc>
      </w:tr>
      <w:tr w:rsidR="001E44B4" w:rsidRPr="006A2C71" w14:paraId="19C8C8EC" w14:textId="77777777" w:rsidTr="00763820">
        <w:trPr>
          <w:trHeight w:val="279"/>
        </w:trPr>
        <w:tc>
          <w:tcPr>
            <w:tcW w:w="3510" w:type="dxa"/>
            <w:gridSpan w:val="2"/>
          </w:tcPr>
          <w:p w14:paraId="42085B99" w14:textId="4B73DBEC" w:rsidR="001E44B4" w:rsidRPr="006A2C71" w:rsidRDefault="00807625" w:rsidP="00301A9E">
            <w:pPr>
              <w:pStyle w:val="BulletedList"/>
              <w:tabs>
                <w:tab w:val="clear" w:pos="720"/>
                <w:tab w:val="num" w:pos="342"/>
              </w:tabs>
              <w:ind w:hanging="738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Software Development</w:t>
            </w:r>
          </w:p>
        </w:tc>
        <w:tc>
          <w:tcPr>
            <w:tcW w:w="3510" w:type="dxa"/>
          </w:tcPr>
          <w:p w14:paraId="55AED2D3" w14:textId="52639559" w:rsidR="001E44B4" w:rsidRPr="006A2C71" w:rsidRDefault="00807625" w:rsidP="001E44B4">
            <w:pPr>
              <w:pStyle w:val="BulletedList"/>
              <w:tabs>
                <w:tab w:val="clear" w:pos="720"/>
                <w:tab w:val="num" w:pos="252"/>
              </w:tabs>
              <w:ind w:left="432" w:hanging="450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Web Programming</w:t>
            </w:r>
          </w:p>
        </w:tc>
        <w:tc>
          <w:tcPr>
            <w:tcW w:w="3582" w:type="dxa"/>
            <w:gridSpan w:val="2"/>
          </w:tcPr>
          <w:p w14:paraId="2EDAC51D" w14:textId="3B9AEACD" w:rsidR="001E44B4" w:rsidRPr="006A2C71" w:rsidRDefault="00250D90" w:rsidP="0041497E">
            <w:pPr>
              <w:pStyle w:val="BulletedList"/>
              <w:tabs>
                <w:tab w:val="clear" w:pos="720"/>
                <w:tab w:val="num" w:pos="342"/>
              </w:tabs>
              <w:ind w:hanging="720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Automated Web Testing</w:t>
            </w:r>
          </w:p>
        </w:tc>
      </w:tr>
      <w:tr w:rsidR="00CB4EE3" w:rsidRPr="006A2C71" w14:paraId="51AE6F28" w14:textId="77777777" w:rsidTr="00763820">
        <w:trPr>
          <w:trHeight w:hRule="exact" w:val="144"/>
        </w:trPr>
        <w:tc>
          <w:tcPr>
            <w:tcW w:w="10602" w:type="dxa"/>
            <w:gridSpan w:val="5"/>
            <w:tcBorders>
              <w:bottom w:val="single" w:sz="12" w:space="0" w:color="auto"/>
            </w:tcBorders>
          </w:tcPr>
          <w:p w14:paraId="46D0C1FA" w14:textId="77777777" w:rsidR="00CB4EE3" w:rsidRPr="006A2C71" w:rsidRDefault="00CB4EE3" w:rsidP="00F561DD">
            <w:pPr>
              <w:pStyle w:val="Heading2"/>
              <w:rPr>
                <w:rFonts w:ascii="Century Gothic" w:hAnsi="Century Gothic"/>
                <w:sz w:val="22"/>
              </w:rPr>
            </w:pPr>
          </w:p>
        </w:tc>
      </w:tr>
      <w:tr w:rsidR="00CB4EE3" w:rsidRPr="006A2C71" w14:paraId="7A55B160" w14:textId="77777777" w:rsidTr="00763820">
        <w:trPr>
          <w:trHeight w:val="510"/>
        </w:trPr>
        <w:tc>
          <w:tcPr>
            <w:tcW w:w="10602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2BEB3B7B" w14:textId="77777777" w:rsidR="00CB4EE3" w:rsidRPr="004B768B" w:rsidRDefault="00CB4EE3" w:rsidP="004B768B">
            <w:pPr>
              <w:pStyle w:val="Heading1"/>
              <w:spacing w:before="80" w:after="120"/>
              <w:rPr>
                <w:rFonts w:ascii="Century Gothic" w:hAnsi="Century Gothic"/>
                <w:sz w:val="28"/>
                <w:szCs w:val="28"/>
              </w:rPr>
            </w:pPr>
            <w:r w:rsidRPr="004B768B">
              <w:rPr>
                <w:rFonts w:ascii="Century Gothic" w:hAnsi="Century Gothic"/>
                <w:sz w:val="28"/>
                <w:szCs w:val="28"/>
              </w:rPr>
              <w:t>Education</w:t>
            </w:r>
          </w:p>
        </w:tc>
      </w:tr>
      <w:tr w:rsidR="001E44B4" w:rsidRPr="006A2C71" w14:paraId="216110D7" w14:textId="77777777" w:rsidTr="00763820">
        <w:trPr>
          <w:trHeight w:val="525"/>
        </w:trPr>
        <w:tc>
          <w:tcPr>
            <w:tcW w:w="2430" w:type="dxa"/>
            <w:tcBorders>
              <w:top w:val="single" w:sz="12" w:space="0" w:color="auto"/>
            </w:tcBorders>
          </w:tcPr>
          <w:p w14:paraId="4482ABF5" w14:textId="67B9ACD2" w:rsidR="001E44B4" w:rsidRPr="006A2C71" w:rsidRDefault="00B318FF" w:rsidP="00B8086E">
            <w:pPr>
              <w:pStyle w:val="BodyText1"/>
              <w:spacing w:before="120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Dec</w:t>
            </w:r>
            <w:r w:rsidR="000100CA">
              <w:rPr>
                <w:rFonts w:ascii="Century Gothic" w:hAnsi="Century Gothic"/>
                <w:szCs w:val="22"/>
              </w:rPr>
              <w:t xml:space="preserve"> 201</w:t>
            </w:r>
            <w:r w:rsidR="00B8086E">
              <w:rPr>
                <w:rFonts w:ascii="Century Gothic" w:hAnsi="Century Gothic"/>
                <w:szCs w:val="22"/>
              </w:rPr>
              <w:t>5</w:t>
            </w:r>
            <w:r w:rsidR="000100CA">
              <w:rPr>
                <w:rFonts w:ascii="Century Gothic" w:hAnsi="Century Gothic"/>
                <w:szCs w:val="22"/>
              </w:rPr>
              <w:t xml:space="preserve"> Graduate</w:t>
            </w:r>
          </w:p>
        </w:tc>
        <w:tc>
          <w:tcPr>
            <w:tcW w:w="4860" w:type="dxa"/>
            <w:gridSpan w:val="3"/>
            <w:tcBorders>
              <w:top w:val="single" w:sz="12" w:space="0" w:color="auto"/>
            </w:tcBorders>
          </w:tcPr>
          <w:p w14:paraId="640BA80C" w14:textId="108FF1F5" w:rsidR="001E44B4" w:rsidRPr="006A2C71" w:rsidRDefault="00932AA7" w:rsidP="007B40B8">
            <w:pPr>
              <w:pStyle w:val="BodyText"/>
              <w:spacing w:before="120"/>
              <w:jc w:val="lef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                 </w:t>
            </w:r>
            <w:r w:rsidR="004B768B">
              <w:rPr>
                <w:rFonts w:ascii="Century Gothic" w:hAnsi="Century Gothic"/>
                <w:b/>
              </w:rPr>
              <w:t>Western Governor</w:t>
            </w:r>
            <w:r w:rsidR="007B40B8">
              <w:rPr>
                <w:rFonts w:ascii="Century Gothic" w:hAnsi="Century Gothic"/>
                <w:b/>
              </w:rPr>
              <w:t>s University</w:t>
            </w:r>
          </w:p>
        </w:tc>
        <w:tc>
          <w:tcPr>
            <w:tcW w:w="3312" w:type="dxa"/>
            <w:tcBorders>
              <w:top w:val="single" w:sz="12" w:space="0" w:color="auto"/>
            </w:tcBorders>
          </w:tcPr>
          <w:p w14:paraId="2E3AD098" w14:textId="4FF5BD60" w:rsidR="001E44B4" w:rsidRPr="006A2C71" w:rsidRDefault="001E44B4" w:rsidP="008B367A">
            <w:pPr>
              <w:pStyle w:val="BodyText3"/>
              <w:spacing w:before="120"/>
              <w:rPr>
                <w:rFonts w:ascii="Century Gothic" w:hAnsi="Century Gothic"/>
                <w:szCs w:val="22"/>
              </w:rPr>
            </w:pPr>
          </w:p>
        </w:tc>
      </w:tr>
      <w:tr w:rsidR="007B40B8" w:rsidRPr="006A2C71" w14:paraId="23058659" w14:textId="77777777" w:rsidTr="00763820">
        <w:trPr>
          <w:trHeight w:val="279"/>
        </w:trPr>
        <w:tc>
          <w:tcPr>
            <w:tcW w:w="10602" w:type="dxa"/>
            <w:gridSpan w:val="5"/>
            <w:tcBorders>
              <w:bottom w:val="single" w:sz="12" w:space="0" w:color="auto"/>
            </w:tcBorders>
          </w:tcPr>
          <w:p w14:paraId="4EBC25DE" w14:textId="3C41444A" w:rsidR="008F1BCB" w:rsidRPr="008F1BCB" w:rsidRDefault="007B40B8" w:rsidP="000100CA">
            <w:pPr>
              <w:pStyle w:val="BodyText3"/>
              <w:numPr>
                <w:ilvl w:val="0"/>
                <w:numId w:val="8"/>
              </w:numPr>
              <w:spacing w:before="0"/>
              <w:ind w:left="342" w:hanging="342"/>
              <w:jc w:val="left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Information Technology B</w:t>
            </w:r>
            <w:r w:rsidR="00D22ECA">
              <w:rPr>
                <w:rFonts w:ascii="Century Gothic" w:hAnsi="Century Gothic"/>
                <w:szCs w:val="22"/>
              </w:rPr>
              <w:t xml:space="preserve">achelor of </w:t>
            </w:r>
            <w:r>
              <w:rPr>
                <w:rFonts w:ascii="Century Gothic" w:hAnsi="Century Gothic"/>
                <w:szCs w:val="22"/>
              </w:rPr>
              <w:t>S</w:t>
            </w:r>
            <w:r w:rsidR="00D22ECA">
              <w:rPr>
                <w:rFonts w:ascii="Century Gothic" w:hAnsi="Century Gothic"/>
                <w:szCs w:val="22"/>
              </w:rPr>
              <w:t>cience</w:t>
            </w:r>
            <w:r w:rsidR="000100CA">
              <w:rPr>
                <w:rFonts w:ascii="Century Gothic" w:hAnsi="Century Gothic"/>
                <w:szCs w:val="22"/>
              </w:rPr>
              <w:t xml:space="preserve"> Degree</w:t>
            </w:r>
          </w:p>
        </w:tc>
      </w:tr>
      <w:tr w:rsidR="001E44B4" w:rsidRPr="006A2C71" w14:paraId="774747AA" w14:textId="77777777" w:rsidTr="00763820">
        <w:trPr>
          <w:trHeight w:val="483"/>
        </w:trPr>
        <w:tc>
          <w:tcPr>
            <w:tcW w:w="10602" w:type="dxa"/>
            <w:gridSpan w:val="5"/>
            <w:tcBorders>
              <w:bottom w:val="single" w:sz="12" w:space="0" w:color="auto"/>
            </w:tcBorders>
          </w:tcPr>
          <w:p w14:paraId="23CFD5BC" w14:textId="56D96975" w:rsidR="001E44B4" w:rsidRPr="006A2C71" w:rsidRDefault="007B40B8" w:rsidP="00D17CAB">
            <w:pPr>
              <w:pStyle w:val="BodyText3"/>
              <w:tabs>
                <w:tab w:val="clear" w:pos="2160"/>
                <w:tab w:val="left" w:pos="2034"/>
              </w:tabs>
              <w:spacing w:before="120"/>
              <w:ind w:left="-14"/>
              <w:jc w:val="left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 xml:space="preserve">May 2012-June 2014    </w:t>
            </w:r>
            <w:r w:rsidR="00932AA7">
              <w:rPr>
                <w:rFonts w:ascii="Century Gothic" w:hAnsi="Century Gothic"/>
                <w:szCs w:val="22"/>
              </w:rPr>
              <w:t xml:space="preserve">                    </w:t>
            </w:r>
            <w:r w:rsidRPr="006A2C71">
              <w:rPr>
                <w:rFonts w:ascii="Century Gothic" w:hAnsi="Century Gothic"/>
                <w:b/>
              </w:rPr>
              <w:t>Mountainland Applied Technology College</w:t>
            </w:r>
            <w:r w:rsidRPr="006A2C71">
              <w:rPr>
                <w:rFonts w:ascii="Century Gothic" w:hAnsi="Century Gothic"/>
                <w:szCs w:val="22"/>
              </w:rPr>
              <w:t xml:space="preserve"> </w:t>
            </w:r>
            <w:r w:rsidR="00932AA7">
              <w:rPr>
                <w:rFonts w:ascii="Century Gothic" w:hAnsi="Century Gothic"/>
                <w:szCs w:val="22"/>
              </w:rPr>
              <w:t xml:space="preserve">               </w:t>
            </w:r>
            <w:r>
              <w:rPr>
                <w:rFonts w:ascii="Century Gothic" w:hAnsi="Century Gothic"/>
                <w:szCs w:val="22"/>
              </w:rPr>
              <w:t xml:space="preserve"> </w:t>
            </w:r>
            <w:r w:rsidRPr="006A2C71">
              <w:rPr>
                <w:rFonts w:ascii="Century Gothic" w:hAnsi="Century Gothic"/>
                <w:szCs w:val="22"/>
              </w:rPr>
              <w:t>Lehi, Utah</w:t>
            </w:r>
          </w:p>
        </w:tc>
      </w:tr>
      <w:tr w:rsidR="001E44B4" w:rsidRPr="006A2C71" w14:paraId="76AA1412" w14:textId="77777777" w:rsidTr="00763820">
        <w:trPr>
          <w:trHeight w:val="492"/>
        </w:trPr>
        <w:tc>
          <w:tcPr>
            <w:tcW w:w="2430" w:type="dxa"/>
            <w:tcBorders>
              <w:top w:val="single" w:sz="4" w:space="0" w:color="auto"/>
            </w:tcBorders>
          </w:tcPr>
          <w:p w14:paraId="049531B5" w14:textId="77777777" w:rsidR="001E44B4" w:rsidRPr="006A2C71" w:rsidRDefault="003D538E" w:rsidP="001B7580">
            <w:pPr>
              <w:pStyle w:val="BodyText1"/>
              <w:spacing w:before="120" w:after="120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 xml:space="preserve">May 2013 </w:t>
            </w:r>
            <w:r w:rsidR="001E44B4" w:rsidRPr="006A2C71">
              <w:rPr>
                <w:rFonts w:ascii="Century Gothic" w:hAnsi="Century Gothic"/>
                <w:szCs w:val="22"/>
              </w:rPr>
              <w:t>Graduate</w:t>
            </w:r>
          </w:p>
        </w:tc>
        <w:tc>
          <w:tcPr>
            <w:tcW w:w="4860" w:type="dxa"/>
            <w:gridSpan w:val="3"/>
            <w:tcBorders>
              <w:top w:val="single" w:sz="12" w:space="0" w:color="auto"/>
            </w:tcBorders>
          </w:tcPr>
          <w:p w14:paraId="6AA0A46C" w14:textId="7A589916" w:rsidR="001E44B4" w:rsidRPr="006A2C71" w:rsidRDefault="00932AA7" w:rsidP="001063A1">
            <w:pPr>
              <w:pStyle w:val="BodyText"/>
              <w:tabs>
                <w:tab w:val="clear" w:pos="2160"/>
              </w:tabs>
              <w:spacing w:before="120" w:after="120"/>
              <w:jc w:val="left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                   </w:t>
            </w:r>
            <w:r w:rsidR="001E44B4" w:rsidRPr="006A2C71">
              <w:rPr>
                <w:rFonts w:ascii="Century Gothic" w:hAnsi="Century Gothic"/>
                <w:b/>
              </w:rPr>
              <w:t>Lehi High School</w:t>
            </w:r>
          </w:p>
        </w:tc>
        <w:tc>
          <w:tcPr>
            <w:tcW w:w="3312" w:type="dxa"/>
            <w:tcBorders>
              <w:top w:val="single" w:sz="12" w:space="0" w:color="auto"/>
            </w:tcBorders>
          </w:tcPr>
          <w:p w14:paraId="2FD0C1DD" w14:textId="149919A1" w:rsidR="001E44B4" w:rsidRPr="006A2C71" w:rsidRDefault="00763820" w:rsidP="00763820">
            <w:pPr>
              <w:pStyle w:val="BodyText3"/>
              <w:tabs>
                <w:tab w:val="clear" w:pos="2160"/>
                <w:tab w:val="left" w:pos="3096"/>
                <w:tab w:val="right" w:pos="10440"/>
              </w:tabs>
              <w:spacing w:before="120"/>
              <w:jc w:val="center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 xml:space="preserve">                               </w:t>
            </w:r>
            <w:r w:rsidR="001E44B4" w:rsidRPr="006A2C71">
              <w:rPr>
                <w:rFonts w:ascii="Century Gothic" w:hAnsi="Century Gothic"/>
                <w:szCs w:val="22"/>
              </w:rPr>
              <w:t>Lehi, Utah</w:t>
            </w:r>
          </w:p>
        </w:tc>
      </w:tr>
      <w:tr w:rsidR="001E44B4" w:rsidRPr="006A2C71" w14:paraId="43344276" w14:textId="77777777" w:rsidTr="00E20D9F">
        <w:trPr>
          <w:trHeight w:val="405"/>
        </w:trPr>
        <w:tc>
          <w:tcPr>
            <w:tcW w:w="10602" w:type="dxa"/>
            <w:gridSpan w:val="5"/>
            <w:tcBorders>
              <w:bottom w:val="single" w:sz="12" w:space="0" w:color="auto"/>
            </w:tcBorders>
          </w:tcPr>
          <w:p w14:paraId="6DFDF887" w14:textId="2AF6C6B0" w:rsidR="001E44B4" w:rsidRPr="00E20D9F" w:rsidRDefault="001E44B4" w:rsidP="00E20D9F">
            <w:pPr>
              <w:pStyle w:val="BulletedList"/>
              <w:tabs>
                <w:tab w:val="clear" w:pos="720"/>
                <w:tab w:val="num" w:pos="342"/>
              </w:tabs>
              <w:ind w:hanging="720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Completed Utah IT Network Systems Pathway and Technical Support Pathway</w:t>
            </w:r>
          </w:p>
        </w:tc>
      </w:tr>
      <w:tr w:rsidR="00E40118" w:rsidRPr="006A2C71" w14:paraId="317A7BAE" w14:textId="77777777" w:rsidTr="00763820">
        <w:trPr>
          <w:trHeight w:val="393"/>
        </w:trPr>
        <w:tc>
          <w:tcPr>
            <w:tcW w:w="3510" w:type="dxa"/>
            <w:gridSpan w:val="2"/>
            <w:tcBorders>
              <w:top w:val="single" w:sz="12" w:space="0" w:color="auto"/>
            </w:tcBorders>
          </w:tcPr>
          <w:p w14:paraId="46E6869A" w14:textId="77777777" w:rsidR="00E40118" w:rsidRPr="004B768B" w:rsidRDefault="00E40118" w:rsidP="004B768B">
            <w:pPr>
              <w:pStyle w:val="BodyText1"/>
              <w:spacing w:before="80" w:after="0"/>
              <w:rPr>
                <w:rFonts w:ascii="Century Gothic" w:hAnsi="Century Gothic"/>
                <w:b/>
                <w:sz w:val="28"/>
                <w:szCs w:val="28"/>
              </w:rPr>
            </w:pPr>
            <w:r w:rsidRPr="004B768B">
              <w:rPr>
                <w:rFonts w:ascii="Century Gothic" w:hAnsi="Century Gothic"/>
                <w:b/>
                <w:sz w:val="28"/>
                <w:szCs w:val="28"/>
              </w:rPr>
              <w:t>Skills</w:t>
            </w:r>
          </w:p>
        </w:tc>
        <w:tc>
          <w:tcPr>
            <w:tcW w:w="3510" w:type="dxa"/>
            <w:tcBorders>
              <w:top w:val="single" w:sz="12" w:space="0" w:color="auto"/>
            </w:tcBorders>
          </w:tcPr>
          <w:p w14:paraId="14C6A4B4" w14:textId="77777777" w:rsidR="00E40118" w:rsidRPr="006A2C71" w:rsidRDefault="00E40118" w:rsidP="001B7580">
            <w:pPr>
              <w:pStyle w:val="BodyText1"/>
              <w:spacing w:after="0"/>
              <w:jc w:val="center"/>
              <w:rPr>
                <w:rFonts w:ascii="Century Gothic" w:hAnsi="Century Gothic"/>
                <w:b/>
                <w:szCs w:val="22"/>
              </w:rPr>
            </w:pPr>
          </w:p>
        </w:tc>
        <w:tc>
          <w:tcPr>
            <w:tcW w:w="3582" w:type="dxa"/>
            <w:gridSpan w:val="2"/>
            <w:tcBorders>
              <w:top w:val="single" w:sz="12" w:space="0" w:color="auto"/>
            </w:tcBorders>
          </w:tcPr>
          <w:p w14:paraId="23A9504E" w14:textId="77777777" w:rsidR="00E40118" w:rsidRPr="006A2C71" w:rsidRDefault="00E40118" w:rsidP="001B7580">
            <w:pPr>
              <w:pStyle w:val="BodyText1"/>
              <w:spacing w:after="0"/>
              <w:jc w:val="right"/>
              <w:rPr>
                <w:rFonts w:ascii="Century Gothic" w:hAnsi="Century Gothic"/>
                <w:szCs w:val="22"/>
              </w:rPr>
            </w:pPr>
          </w:p>
        </w:tc>
      </w:tr>
      <w:tr w:rsidR="001E44B4" w:rsidRPr="006A2C71" w14:paraId="727FE1AF" w14:textId="77777777" w:rsidTr="000D7F0C">
        <w:trPr>
          <w:trHeight w:val="2238"/>
        </w:trPr>
        <w:tc>
          <w:tcPr>
            <w:tcW w:w="351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363802FF" w14:textId="0B6CD374" w:rsidR="00932AA7" w:rsidRPr="006A2C71" w:rsidRDefault="00932AA7" w:rsidP="00932AA7">
            <w:pPr>
              <w:pStyle w:val="BodyText1"/>
              <w:spacing w:before="120" w:after="120"/>
              <w:rPr>
                <w:rFonts w:ascii="Century Gothic" w:hAnsi="Century Gothic"/>
                <w:b/>
                <w:szCs w:val="22"/>
              </w:rPr>
            </w:pPr>
            <w:r>
              <w:rPr>
                <w:rFonts w:ascii="Century Gothic" w:hAnsi="Century Gothic"/>
                <w:b/>
                <w:szCs w:val="22"/>
              </w:rPr>
              <w:t>Programming</w:t>
            </w:r>
          </w:p>
          <w:p w14:paraId="1DD7D21F" w14:textId="77777777" w:rsidR="00932AA7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Java</w:t>
            </w:r>
          </w:p>
          <w:p w14:paraId="7BA4AECC" w14:textId="77777777" w:rsidR="00932AA7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Scala</w:t>
            </w:r>
          </w:p>
          <w:p w14:paraId="0DA8675E" w14:textId="470D07AD" w:rsidR="00932AA7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JavaScript</w:t>
            </w:r>
          </w:p>
          <w:p w14:paraId="53AC134A" w14:textId="77777777" w:rsidR="00932AA7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Selenium</w:t>
            </w:r>
          </w:p>
          <w:p w14:paraId="77D2C982" w14:textId="68F8CD40" w:rsidR="00932AA7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 xml:space="preserve">Automated Web Testing </w:t>
            </w:r>
          </w:p>
          <w:p w14:paraId="657427C6" w14:textId="1109C377" w:rsidR="00E40118" w:rsidRPr="000D7F0C" w:rsidRDefault="00932AA7" w:rsidP="000D7F0C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>
              <w:rPr>
                <w:rFonts w:ascii="Century Gothic" w:hAnsi="Century Gothic"/>
                <w:szCs w:val="22"/>
              </w:rPr>
              <w:t>HTML &amp; CSS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</w:tcBorders>
          </w:tcPr>
          <w:p w14:paraId="3426CA65" w14:textId="77777777" w:rsidR="00E40118" w:rsidRPr="006A2C71" w:rsidRDefault="0041497E" w:rsidP="008B367A">
            <w:pPr>
              <w:pStyle w:val="BodyText1"/>
              <w:spacing w:before="120" w:after="120"/>
              <w:rPr>
                <w:rFonts w:ascii="Century Gothic" w:hAnsi="Century Gothic"/>
                <w:b/>
                <w:szCs w:val="22"/>
              </w:rPr>
            </w:pPr>
            <w:r w:rsidRPr="006A2C71">
              <w:rPr>
                <w:rFonts w:ascii="Century Gothic" w:hAnsi="Century Gothic"/>
                <w:b/>
                <w:szCs w:val="22"/>
              </w:rPr>
              <w:t>Networking</w:t>
            </w:r>
          </w:p>
          <w:p w14:paraId="4F2F5B02" w14:textId="77777777" w:rsidR="00E40118" w:rsidRPr="006A2C71" w:rsidRDefault="00E40118" w:rsidP="008B367A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Planning</w:t>
            </w:r>
          </w:p>
          <w:p w14:paraId="66C33F28" w14:textId="77777777" w:rsidR="00E40118" w:rsidRPr="006A2C71" w:rsidRDefault="00F63A92" w:rsidP="008B367A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 xml:space="preserve">Network </w:t>
            </w:r>
            <w:r w:rsidR="00E40118" w:rsidRPr="006A2C71">
              <w:rPr>
                <w:rFonts w:ascii="Century Gothic" w:hAnsi="Century Gothic"/>
                <w:szCs w:val="22"/>
              </w:rPr>
              <w:t>Troubleshooting</w:t>
            </w:r>
          </w:p>
          <w:p w14:paraId="6B5ABCCB" w14:textId="77777777" w:rsidR="00E40118" w:rsidRPr="006A2C71" w:rsidRDefault="00E40118" w:rsidP="008B367A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Layout and Design</w:t>
            </w:r>
          </w:p>
          <w:p w14:paraId="13099ABB" w14:textId="77777777" w:rsidR="00E40118" w:rsidRDefault="00E40118" w:rsidP="008B367A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Cost/Benefit Analysis</w:t>
            </w:r>
          </w:p>
          <w:p w14:paraId="7281A975" w14:textId="1C4548EC" w:rsidR="001E44B4" w:rsidRPr="000D7F0C" w:rsidRDefault="00D56F8C" w:rsidP="000D7F0C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Security Practices and Procedures</w:t>
            </w:r>
          </w:p>
        </w:tc>
        <w:tc>
          <w:tcPr>
            <w:tcW w:w="3582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4FDFD6A3" w14:textId="77777777" w:rsidR="00932AA7" w:rsidRPr="006A2C71" w:rsidRDefault="00932AA7" w:rsidP="00932AA7">
            <w:pPr>
              <w:pStyle w:val="BodyText1"/>
              <w:spacing w:before="120" w:after="120"/>
              <w:rPr>
                <w:rFonts w:ascii="Century Gothic" w:hAnsi="Century Gothic"/>
                <w:b/>
                <w:szCs w:val="22"/>
              </w:rPr>
            </w:pPr>
            <w:r w:rsidRPr="006A2C71">
              <w:rPr>
                <w:rFonts w:ascii="Century Gothic" w:hAnsi="Century Gothic"/>
                <w:b/>
                <w:szCs w:val="22"/>
              </w:rPr>
              <w:t>PC Technician</w:t>
            </w:r>
          </w:p>
          <w:p w14:paraId="593A104B" w14:textId="77777777" w:rsidR="00932AA7" w:rsidRPr="006A2C71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Hardware/Software</w:t>
            </w:r>
          </w:p>
          <w:p w14:paraId="238FE85C" w14:textId="77777777" w:rsidR="00932AA7" w:rsidRPr="006A2C71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Networking</w:t>
            </w:r>
          </w:p>
          <w:p w14:paraId="62D1E677" w14:textId="77777777" w:rsidR="00932AA7" w:rsidRPr="006A2C71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Troubleshooting</w:t>
            </w:r>
          </w:p>
          <w:p w14:paraId="5B6AC72F" w14:textId="77777777" w:rsidR="00932AA7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6A2C71">
              <w:rPr>
                <w:rFonts w:ascii="Century Gothic" w:hAnsi="Century Gothic"/>
                <w:szCs w:val="22"/>
              </w:rPr>
              <w:t>Linux Shell Commands</w:t>
            </w:r>
          </w:p>
          <w:p w14:paraId="578A5F89" w14:textId="2A684B1D" w:rsidR="00D56F8C" w:rsidRPr="00932AA7" w:rsidRDefault="00932AA7" w:rsidP="00932AA7">
            <w:pPr>
              <w:pStyle w:val="BodyText1"/>
              <w:numPr>
                <w:ilvl w:val="0"/>
                <w:numId w:val="5"/>
              </w:numPr>
              <w:spacing w:before="0" w:after="0"/>
              <w:ind w:left="346" w:hanging="346"/>
              <w:rPr>
                <w:rFonts w:ascii="Century Gothic" w:hAnsi="Century Gothic"/>
                <w:szCs w:val="22"/>
              </w:rPr>
            </w:pPr>
            <w:r w:rsidRPr="00932AA7">
              <w:rPr>
                <w:rFonts w:ascii="Century Gothic" w:hAnsi="Century Gothic"/>
                <w:szCs w:val="22"/>
              </w:rPr>
              <w:t>Advanced Knowledge of Cisco Equipment</w:t>
            </w:r>
          </w:p>
        </w:tc>
      </w:tr>
      <w:tr w:rsidR="0041497E" w:rsidRPr="006A2C71" w14:paraId="77B015B2" w14:textId="77777777" w:rsidTr="00763820">
        <w:trPr>
          <w:trHeight w:val="528"/>
        </w:trPr>
        <w:tc>
          <w:tcPr>
            <w:tcW w:w="10602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14:paraId="2F01EB64" w14:textId="0561CB2A" w:rsidR="0041497E" w:rsidRPr="004B768B" w:rsidRDefault="0041497E" w:rsidP="004B768B">
            <w:pPr>
              <w:pStyle w:val="Heading2"/>
              <w:spacing w:before="80"/>
              <w:rPr>
                <w:rFonts w:ascii="Century Gothic" w:hAnsi="Century Gothic"/>
                <w:sz w:val="28"/>
                <w:szCs w:val="28"/>
              </w:rPr>
            </w:pPr>
            <w:r w:rsidRPr="004B768B">
              <w:rPr>
                <w:rFonts w:ascii="Century Gothic" w:hAnsi="Century Gothic"/>
                <w:sz w:val="28"/>
                <w:szCs w:val="28"/>
              </w:rPr>
              <w:t>Certifications</w:t>
            </w:r>
          </w:p>
        </w:tc>
      </w:tr>
      <w:tr w:rsidR="001E44B4" w:rsidRPr="006A2C71" w14:paraId="68D2BE7B" w14:textId="77777777" w:rsidTr="00763820">
        <w:tc>
          <w:tcPr>
            <w:tcW w:w="10602" w:type="dxa"/>
            <w:gridSpan w:val="5"/>
            <w:tcBorders>
              <w:bottom w:val="single" w:sz="12" w:space="0" w:color="auto"/>
            </w:tcBorders>
          </w:tcPr>
          <w:p w14:paraId="7CFE50B4" w14:textId="338DB2F0" w:rsidR="001E44B4" w:rsidRPr="00D56F8C" w:rsidRDefault="001E44B4" w:rsidP="00D56F8C">
            <w:pPr>
              <w:pStyle w:val="BulletedList"/>
              <w:tabs>
                <w:tab w:val="clear" w:pos="720"/>
                <w:tab w:val="num" w:pos="342"/>
              </w:tabs>
              <w:spacing w:before="60"/>
              <w:ind w:hanging="720"/>
              <w:rPr>
                <w:rFonts w:ascii="Century Gothic" w:hAnsi="Century Gothic"/>
              </w:rPr>
            </w:pPr>
            <w:r w:rsidRPr="006A2C71">
              <w:rPr>
                <w:rFonts w:ascii="Century Gothic" w:hAnsi="Century Gothic"/>
              </w:rPr>
              <w:t>Cisco Certified Network Associate (CCNA)</w:t>
            </w:r>
            <w:r w:rsidR="00D56F8C">
              <w:rPr>
                <w:rFonts w:ascii="Century Gothic" w:hAnsi="Century Gothic"/>
              </w:rPr>
              <w:t xml:space="preserve"> &amp; </w:t>
            </w:r>
            <w:r w:rsidRPr="00D56F8C">
              <w:rPr>
                <w:rFonts w:ascii="Century Gothic" w:hAnsi="Century Gothic"/>
              </w:rPr>
              <w:t>Cisco Certified Entry Networking Technician (CCENT)</w:t>
            </w:r>
          </w:p>
          <w:p w14:paraId="5B27A16E" w14:textId="2E7BFEA8" w:rsidR="007B40B8" w:rsidRPr="007B40B8" w:rsidRDefault="001E44B4" w:rsidP="007B40B8">
            <w:pPr>
              <w:pStyle w:val="BulletedList"/>
              <w:tabs>
                <w:tab w:val="clear" w:pos="720"/>
                <w:tab w:val="num" w:pos="342"/>
              </w:tabs>
              <w:ind w:hanging="720"/>
              <w:rPr>
                <w:rFonts w:ascii="Century Gothic" w:hAnsi="Century Gothic"/>
              </w:rPr>
            </w:pPr>
            <w:r w:rsidRPr="006A2C71">
              <w:rPr>
                <w:rFonts w:ascii="Century Gothic" w:hAnsi="Century Gothic"/>
              </w:rPr>
              <w:t>CompTia A+</w:t>
            </w:r>
            <w:r w:rsidR="007B40B8">
              <w:rPr>
                <w:rFonts w:ascii="Century Gothic" w:hAnsi="Century Gothic"/>
              </w:rPr>
              <w:t>, Network+, Linux+, Security+</w:t>
            </w:r>
            <w:r w:rsidR="007B776B">
              <w:rPr>
                <w:rFonts w:ascii="Century Gothic" w:hAnsi="Century Gothic"/>
              </w:rPr>
              <w:t>, Project+</w:t>
            </w:r>
          </w:p>
          <w:p w14:paraId="1A68CEC2" w14:textId="32B8B4C7" w:rsidR="007B40B8" w:rsidRPr="007B40B8" w:rsidRDefault="007B40B8" w:rsidP="007B40B8">
            <w:pPr>
              <w:pStyle w:val="BulletedList"/>
              <w:tabs>
                <w:tab w:val="clear" w:pos="720"/>
                <w:tab w:val="num" w:pos="342"/>
              </w:tabs>
              <w:ind w:hanging="720"/>
              <w:rPr>
                <w:rFonts w:ascii="Century Gothic" w:hAnsi="Century Gothic"/>
              </w:rPr>
            </w:pPr>
            <w:r w:rsidRPr="006A2C71">
              <w:rPr>
                <w:rFonts w:ascii="Century Gothic" w:hAnsi="Century Gothic"/>
              </w:rPr>
              <w:t>C</w:t>
            </w:r>
            <w:r>
              <w:rPr>
                <w:rFonts w:ascii="Century Gothic" w:hAnsi="Century Gothic"/>
              </w:rPr>
              <w:t>IW Web Foundations Associate</w:t>
            </w:r>
            <w:r w:rsidR="008F1BCB">
              <w:rPr>
                <w:rFonts w:ascii="Century Gothic" w:hAnsi="Century Gothic"/>
              </w:rPr>
              <w:t xml:space="preserve">, </w:t>
            </w:r>
            <w:r w:rsidR="00932AA7">
              <w:rPr>
                <w:rFonts w:ascii="Century Gothic" w:hAnsi="Century Gothic"/>
              </w:rPr>
              <w:t>JavaScript</w:t>
            </w:r>
            <w:r w:rsidR="00D13442">
              <w:rPr>
                <w:rFonts w:ascii="Century Gothic" w:hAnsi="Century Gothic"/>
              </w:rPr>
              <w:t xml:space="preserve"> Specialist, Web Design Specialist, </w:t>
            </w:r>
            <w:r w:rsidR="00D56F8C">
              <w:rPr>
                <w:rFonts w:ascii="Century Gothic" w:hAnsi="Century Gothic"/>
              </w:rPr>
              <w:t>Database Design Specialist</w:t>
            </w:r>
          </w:p>
          <w:p w14:paraId="76000130" w14:textId="7E1666BB" w:rsidR="001E44B4" w:rsidRPr="006A2C71" w:rsidRDefault="00147A3A" w:rsidP="004B768B">
            <w:pPr>
              <w:pStyle w:val="BulletedList"/>
              <w:tabs>
                <w:tab w:val="clear" w:pos="720"/>
                <w:tab w:val="num" w:pos="342"/>
              </w:tabs>
              <w:spacing w:after="80"/>
              <w:ind w:left="346" w:hanging="346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Microsoft (</w:t>
            </w:r>
            <w:r w:rsidR="0041497E" w:rsidRPr="006A2C71">
              <w:rPr>
                <w:rFonts w:ascii="Century Gothic" w:hAnsi="Century Gothic"/>
              </w:rPr>
              <w:t>MTA</w:t>
            </w:r>
            <w:r>
              <w:rPr>
                <w:rFonts w:ascii="Century Gothic" w:hAnsi="Century Gothic"/>
              </w:rPr>
              <w:t>) Windows Server Administration</w:t>
            </w:r>
            <w:r w:rsidR="0041497E" w:rsidRPr="006A2C71">
              <w:rPr>
                <w:rFonts w:ascii="Century Gothic" w:hAnsi="Century Gothic"/>
              </w:rPr>
              <w:t>, Security</w:t>
            </w:r>
            <w:r w:rsidR="00D56F8C">
              <w:rPr>
                <w:rFonts w:ascii="Century Gothic" w:hAnsi="Century Gothic"/>
              </w:rPr>
              <w:t xml:space="preserve"> Fundamentals</w:t>
            </w:r>
            <w:r w:rsidR="0041497E" w:rsidRPr="006A2C71">
              <w:rPr>
                <w:rFonts w:ascii="Century Gothic" w:hAnsi="Century Gothic"/>
              </w:rPr>
              <w:t xml:space="preserve">, </w:t>
            </w:r>
            <w:r>
              <w:rPr>
                <w:rFonts w:ascii="Century Gothic" w:hAnsi="Century Gothic"/>
              </w:rPr>
              <w:t xml:space="preserve">Windows </w:t>
            </w:r>
            <w:r w:rsidR="0041497E" w:rsidRPr="006A2C71">
              <w:rPr>
                <w:rFonts w:ascii="Century Gothic" w:hAnsi="Century Gothic"/>
              </w:rPr>
              <w:t>Operating System</w:t>
            </w:r>
            <w:r w:rsidR="001063A1">
              <w:rPr>
                <w:rFonts w:ascii="Century Gothic" w:hAnsi="Century Gothic"/>
              </w:rPr>
              <w:t xml:space="preserve"> Fundamentals</w:t>
            </w:r>
            <w:r>
              <w:rPr>
                <w:rFonts w:ascii="Century Gothic" w:hAnsi="Century Gothic"/>
              </w:rPr>
              <w:t xml:space="preserve">, </w:t>
            </w:r>
            <w:r w:rsidRPr="006A2C71">
              <w:rPr>
                <w:rFonts w:ascii="Century Gothic" w:hAnsi="Century Gothic"/>
              </w:rPr>
              <w:t>Networking Fundamentals</w:t>
            </w:r>
            <w:r w:rsidR="00D56F8C">
              <w:rPr>
                <w:rFonts w:ascii="Century Gothic" w:hAnsi="Century Gothic"/>
              </w:rPr>
              <w:t>, Software Dev</w:t>
            </w:r>
            <w:r w:rsidR="00932AA7">
              <w:rPr>
                <w:rFonts w:ascii="Century Gothic" w:hAnsi="Century Gothic"/>
              </w:rPr>
              <w:t>elopment</w:t>
            </w:r>
            <w:r w:rsidR="00D56F8C">
              <w:rPr>
                <w:rFonts w:ascii="Century Gothic" w:hAnsi="Century Gothic"/>
              </w:rPr>
              <w:t xml:space="preserve"> Fundamentals, Database Fundamentals</w:t>
            </w:r>
          </w:p>
          <w:p w14:paraId="53BBDB23" w14:textId="77777777" w:rsidR="007B63B5" w:rsidRPr="007B63B5" w:rsidRDefault="007B63B5" w:rsidP="00D56F8C">
            <w:pPr>
              <w:pStyle w:val="BulletedList"/>
              <w:tabs>
                <w:tab w:val="clear" w:pos="720"/>
                <w:tab w:val="num" w:pos="342"/>
              </w:tabs>
              <w:ind w:hanging="720"/>
              <w:rPr>
                <w:sz w:val="4"/>
                <w:szCs w:val="4"/>
              </w:rPr>
            </w:pPr>
          </w:p>
        </w:tc>
      </w:tr>
    </w:tbl>
    <w:p w14:paraId="77E25CAE" w14:textId="77777777" w:rsidR="00763259" w:rsidRPr="006A2C71" w:rsidRDefault="00763259" w:rsidP="00AB451F">
      <w:pPr>
        <w:rPr>
          <w:rFonts w:ascii="Century Gothic" w:hAnsi="Century Gothic"/>
        </w:rPr>
      </w:pPr>
    </w:p>
    <w:sectPr w:rsidR="00763259" w:rsidRPr="006A2C71" w:rsidSect="004B768B">
      <w:headerReference w:type="default" r:id="rId8"/>
      <w:pgSz w:w="12240" w:h="15840"/>
      <w:pgMar w:top="540" w:right="1152" w:bottom="86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682DD" w14:textId="77777777" w:rsidR="00A54027" w:rsidRDefault="00A54027">
      <w:r>
        <w:separator/>
      </w:r>
    </w:p>
  </w:endnote>
  <w:endnote w:type="continuationSeparator" w:id="0">
    <w:p w14:paraId="0B054806" w14:textId="77777777" w:rsidR="00A54027" w:rsidRDefault="00A54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40BE9" w14:textId="77777777" w:rsidR="00A54027" w:rsidRDefault="00A54027">
      <w:r>
        <w:separator/>
      </w:r>
    </w:p>
  </w:footnote>
  <w:footnote w:type="continuationSeparator" w:id="0">
    <w:p w14:paraId="697A6E66" w14:textId="77777777" w:rsidR="00A54027" w:rsidRDefault="00A540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D5DEF4" w14:textId="77777777" w:rsidR="007B40B8" w:rsidRDefault="007B40B8" w:rsidP="00FB371B">
    <w:pPr>
      <w:pStyle w:val="StyleContactInfo"/>
    </w:pPr>
    <w:r w:rsidRPr="00A43F4E">
      <w:fldChar w:fldCharType="begin"/>
    </w:r>
    <w:r w:rsidRPr="00A43F4E">
      <w:instrText xml:space="preserve"> MACROBUTTON  DoFieldClick [Phone number]</w:instrText>
    </w:r>
    <w:r w:rsidRPr="00A43F4E">
      <w:fldChar w:fldCharType="end"/>
    </w:r>
    <w:r>
      <w:sym w:font="Symbol" w:char="F0B7"/>
    </w:r>
    <w:r w:rsidRPr="00A43F4E">
      <w:fldChar w:fldCharType="begin"/>
    </w:r>
    <w:r w:rsidRPr="00A43F4E">
      <w:instrText xml:space="preserve"> MACROBUTTON  DoFieldClick [E-mail address]</w:instrText>
    </w:r>
    <w:r w:rsidRPr="00A43F4E">
      <w:fldChar w:fldCharType="end"/>
    </w:r>
  </w:p>
  <w:p w14:paraId="4BD72DA0" w14:textId="77777777" w:rsidR="007B40B8" w:rsidRPr="00FB371B" w:rsidRDefault="007B40B8" w:rsidP="00FB371B">
    <w:pPr>
      <w:pStyle w:val="YourNamePage2"/>
    </w:pPr>
    <w:r w:rsidRPr="00FB371B">
      <w:fldChar w:fldCharType="begin"/>
    </w:r>
    <w:r w:rsidRPr="00FB371B">
      <w:instrText xml:space="preserve"> MACROBUTTON  DoFieldClick [Your Name]</w:instrText>
    </w:r>
    <w:r w:rsidRPr="00FB371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53F6"/>
    <w:multiLevelType w:val="hybridMultilevel"/>
    <w:tmpl w:val="BA5E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8B6"/>
    <w:multiLevelType w:val="hybridMultilevel"/>
    <w:tmpl w:val="4EE05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040A"/>
    <w:multiLevelType w:val="hybridMultilevel"/>
    <w:tmpl w:val="470A9D98"/>
    <w:lvl w:ilvl="0" w:tplc="04090005">
      <w:start w:val="1"/>
      <w:numFmt w:val="bullet"/>
      <w:lvlText w:val=""/>
      <w:lvlJc w:val="left"/>
      <w:pPr>
        <w:ind w:left="7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" w15:restartNumberingAfterBreak="0">
    <w:nsid w:val="629244B1"/>
    <w:multiLevelType w:val="hybridMultilevel"/>
    <w:tmpl w:val="5C14E05E"/>
    <w:lvl w:ilvl="0" w:tplc="01325A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D59C8"/>
    <w:multiLevelType w:val="hybridMultilevel"/>
    <w:tmpl w:val="4D8A2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A63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76C06AD9"/>
    <w:multiLevelType w:val="hybridMultilevel"/>
    <w:tmpl w:val="D862BA96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B2003"/>
    <w:multiLevelType w:val="hybridMultilevel"/>
    <w:tmpl w:val="A0CADC78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1C"/>
    <w:rsid w:val="000100CA"/>
    <w:rsid w:val="00053FF6"/>
    <w:rsid w:val="000B0B00"/>
    <w:rsid w:val="000D7F0C"/>
    <w:rsid w:val="001014A0"/>
    <w:rsid w:val="001063A1"/>
    <w:rsid w:val="00147A3A"/>
    <w:rsid w:val="00197EEB"/>
    <w:rsid w:val="001A1905"/>
    <w:rsid w:val="001B7580"/>
    <w:rsid w:val="001E44B4"/>
    <w:rsid w:val="001E6339"/>
    <w:rsid w:val="0022355A"/>
    <w:rsid w:val="00227ACA"/>
    <w:rsid w:val="00250D90"/>
    <w:rsid w:val="002674D5"/>
    <w:rsid w:val="002802E5"/>
    <w:rsid w:val="00281668"/>
    <w:rsid w:val="00282E6C"/>
    <w:rsid w:val="00301A9E"/>
    <w:rsid w:val="00303018"/>
    <w:rsid w:val="003035E3"/>
    <w:rsid w:val="00365AEA"/>
    <w:rsid w:val="0037263E"/>
    <w:rsid w:val="00391201"/>
    <w:rsid w:val="003D538E"/>
    <w:rsid w:val="003D54EA"/>
    <w:rsid w:val="003E773D"/>
    <w:rsid w:val="003F48F3"/>
    <w:rsid w:val="00407377"/>
    <w:rsid w:val="0041497E"/>
    <w:rsid w:val="00430460"/>
    <w:rsid w:val="0043056B"/>
    <w:rsid w:val="00432C9C"/>
    <w:rsid w:val="0044147B"/>
    <w:rsid w:val="004467E5"/>
    <w:rsid w:val="00456F51"/>
    <w:rsid w:val="004B768B"/>
    <w:rsid w:val="00536728"/>
    <w:rsid w:val="005454C2"/>
    <w:rsid w:val="00564B02"/>
    <w:rsid w:val="005C1FEE"/>
    <w:rsid w:val="005C6CAD"/>
    <w:rsid w:val="005D6C7D"/>
    <w:rsid w:val="00631D05"/>
    <w:rsid w:val="00692EDD"/>
    <w:rsid w:val="006A2C71"/>
    <w:rsid w:val="006A52DF"/>
    <w:rsid w:val="00700FC2"/>
    <w:rsid w:val="007117AD"/>
    <w:rsid w:val="00720AE4"/>
    <w:rsid w:val="00725133"/>
    <w:rsid w:val="00725D18"/>
    <w:rsid w:val="00727993"/>
    <w:rsid w:val="00743DB4"/>
    <w:rsid w:val="007453E8"/>
    <w:rsid w:val="0076011C"/>
    <w:rsid w:val="00763259"/>
    <w:rsid w:val="00763820"/>
    <w:rsid w:val="007B40B8"/>
    <w:rsid w:val="007B63B5"/>
    <w:rsid w:val="007B776B"/>
    <w:rsid w:val="00807625"/>
    <w:rsid w:val="0081131D"/>
    <w:rsid w:val="00813F3B"/>
    <w:rsid w:val="008B367A"/>
    <w:rsid w:val="008C0F1F"/>
    <w:rsid w:val="008E19C5"/>
    <w:rsid w:val="008F1BCB"/>
    <w:rsid w:val="008F3271"/>
    <w:rsid w:val="009013F7"/>
    <w:rsid w:val="00932AA7"/>
    <w:rsid w:val="009471A2"/>
    <w:rsid w:val="00950DEB"/>
    <w:rsid w:val="00965CD4"/>
    <w:rsid w:val="00971E9D"/>
    <w:rsid w:val="00990673"/>
    <w:rsid w:val="009B5FC9"/>
    <w:rsid w:val="009D3605"/>
    <w:rsid w:val="009E5C21"/>
    <w:rsid w:val="009F30FF"/>
    <w:rsid w:val="00A06E53"/>
    <w:rsid w:val="00A43F4E"/>
    <w:rsid w:val="00A54027"/>
    <w:rsid w:val="00A6750F"/>
    <w:rsid w:val="00A7214C"/>
    <w:rsid w:val="00A75011"/>
    <w:rsid w:val="00A92AF8"/>
    <w:rsid w:val="00AA47AE"/>
    <w:rsid w:val="00AB3A45"/>
    <w:rsid w:val="00AB451F"/>
    <w:rsid w:val="00AB6AB8"/>
    <w:rsid w:val="00AD63E4"/>
    <w:rsid w:val="00B224C8"/>
    <w:rsid w:val="00B2653B"/>
    <w:rsid w:val="00B318FF"/>
    <w:rsid w:val="00B3428A"/>
    <w:rsid w:val="00B5218C"/>
    <w:rsid w:val="00B64B21"/>
    <w:rsid w:val="00B67166"/>
    <w:rsid w:val="00B8086E"/>
    <w:rsid w:val="00B83D28"/>
    <w:rsid w:val="00B90D00"/>
    <w:rsid w:val="00B97D63"/>
    <w:rsid w:val="00BB2FAB"/>
    <w:rsid w:val="00BC0952"/>
    <w:rsid w:val="00C03FD1"/>
    <w:rsid w:val="00C35CC8"/>
    <w:rsid w:val="00C40AA7"/>
    <w:rsid w:val="00C46F8C"/>
    <w:rsid w:val="00C5369F"/>
    <w:rsid w:val="00C61258"/>
    <w:rsid w:val="00C8736B"/>
    <w:rsid w:val="00CA7EC3"/>
    <w:rsid w:val="00CB4EE3"/>
    <w:rsid w:val="00CF0FC2"/>
    <w:rsid w:val="00D13442"/>
    <w:rsid w:val="00D17CAB"/>
    <w:rsid w:val="00D22ECA"/>
    <w:rsid w:val="00D43291"/>
    <w:rsid w:val="00D467AD"/>
    <w:rsid w:val="00D56F8C"/>
    <w:rsid w:val="00D62111"/>
    <w:rsid w:val="00D73271"/>
    <w:rsid w:val="00DB76E0"/>
    <w:rsid w:val="00DC1DD9"/>
    <w:rsid w:val="00DC2AFD"/>
    <w:rsid w:val="00DE6E05"/>
    <w:rsid w:val="00E02C65"/>
    <w:rsid w:val="00E20D9F"/>
    <w:rsid w:val="00E40118"/>
    <w:rsid w:val="00E852CE"/>
    <w:rsid w:val="00ED2552"/>
    <w:rsid w:val="00EE5BB6"/>
    <w:rsid w:val="00F159E6"/>
    <w:rsid w:val="00F30172"/>
    <w:rsid w:val="00F34198"/>
    <w:rsid w:val="00F463AA"/>
    <w:rsid w:val="00F561DD"/>
    <w:rsid w:val="00F63A92"/>
    <w:rsid w:val="00F95D8A"/>
    <w:rsid w:val="00FA769A"/>
    <w:rsid w:val="00FB371B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D182BA"/>
  <w15:docId w15:val="{99E798F6-6885-4897-A5C8-1DAD0A94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1DD"/>
  </w:style>
  <w:style w:type="paragraph" w:styleId="Heading1">
    <w:name w:val="heading 1"/>
    <w:basedOn w:val="Normal"/>
    <w:next w:val="BodyText"/>
    <w:qFormat/>
    <w:rsid w:val="00B83D28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qFormat/>
    <w:rsid w:val="00B83D28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paragraph" w:styleId="Heading3">
    <w:name w:val="heading 3"/>
    <w:basedOn w:val="Normal"/>
    <w:next w:val="Normal"/>
    <w:qFormat/>
    <w:rsid w:val="001E633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67166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paragraph" w:styleId="Header">
    <w:name w:val="header"/>
    <w:basedOn w:val="Normal"/>
    <w:rsid w:val="00FB371B"/>
    <w:pPr>
      <w:tabs>
        <w:tab w:val="center" w:pos="4320"/>
        <w:tab w:val="right" w:pos="8640"/>
      </w:tabs>
    </w:pPr>
  </w:style>
  <w:style w:type="paragraph" w:customStyle="1" w:styleId="YourName">
    <w:name w:val="Your Name"/>
    <w:basedOn w:val="Normal"/>
    <w:rsid w:val="00B83D28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F561DD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A43F4E"/>
    <w:pPr>
      <w:numPr>
        <w:numId w:val="3"/>
      </w:numPr>
    </w:pPr>
    <w:rPr>
      <w:spacing w:val="-5"/>
      <w:sz w:val="22"/>
    </w:rPr>
  </w:style>
  <w:style w:type="paragraph" w:customStyle="1" w:styleId="StyleContactInfo">
    <w:name w:val="Style Contact Info"/>
    <w:basedOn w:val="Normal"/>
    <w:rsid w:val="001E6339"/>
    <w:pPr>
      <w:spacing w:line="220" w:lineRule="atLeast"/>
      <w:jc w:val="center"/>
    </w:pPr>
    <w:rPr>
      <w:sz w:val="18"/>
    </w:rPr>
  </w:style>
  <w:style w:type="paragraph" w:styleId="Footer">
    <w:name w:val="footer"/>
    <w:basedOn w:val="Normal"/>
    <w:rsid w:val="00FB371B"/>
    <w:pPr>
      <w:tabs>
        <w:tab w:val="center" w:pos="4320"/>
        <w:tab w:val="right" w:pos="8640"/>
      </w:tabs>
    </w:pPr>
  </w:style>
  <w:style w:type="paragraph" w:styleId="BodyText3">
    <w:name w:val="Body Text 3"/>
    <w:basedOn w:val="BodyText"/>
    <w:rsid w:val="00B67166"/>
    <w:pPr>
      <w:spacing w:after="120"/>
      <w:jc w:val="right"/>
    </w:pPr>
    <w:rPr>
      <w:szCs w:val="16"/>
    </w:rPr>
  </w:style>
  <w:style w:type="paragraph" w:customStyle="1" w:styleId="YourNamePage2">
    <w:name w:val="Your Name Page 2"/>
    <w:basedOn w:val="YourName"/>
    <w:rsid w:val="00FB371B"/>
    <w:pPr>
      <w:spacing w:before="60"/>
    </w:pPr>
    <w:rPr>
      <w:sz w:val="28"/>
      <w:szCs w:val="28"/>
    </w:rPr>
  </w:style>
  <w:style w:type="paragraph" w:styleId="BalloonText">
    <w:name w:val="Balloon Text"/>
    <w:basedOn w:val="Normal"/>
    <w:semiHidden/>
    <w:rsid w:val="00FB37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0FC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5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laine\Application%20Data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F2DC280E-F66C-4FCF-9DB8-880515921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0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Your User Name</dc:creator>
  <cp:lastModifiedBy>Jeff</cp:lastModifiedBy>
  <cp:revision>2</cp:revision>
  <cp:lastPrinted>2016-08-02T13:33:00Z</cp:lastPrinted>
  <dcterms:created xsi:type="dcterms:W3CDTF">2016-08-05T00:23:00Z</dcterms:created>
  <dcterms:modified xsi:type="dcterms:W3CDTF">2016-08-05T00:23:00Z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TC060915231033</vt:lpwstr>
  </property>
</Properties>
</file>